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E" w:rsidRPr="00B70ED1" w:rsidRDefault="00EC1864">
      <w:pPr>
        <w:pStyle w:val="af0"/>
        <w:rPr>
          <w:rFonts w:ascii="Microsoft YaHei UI" w:eastAsia="Microsoft YaHei UI" w:hAnsi="Microsoft YaHei UI"/>
          <w:sz w:val="16"/>
        </w:rPr>
      </w:pPr>
      <w:sdt>
        <w:sdtPr>
          <w:rPr>
            <w:rFonts w:ascii="微软雅黑" w:eastAsia="微软雅黑" w:hAnsi="微软雅黑" w:hint="eastAsia"/>
            <w:sz w:val="16"/>
          </w:rPr>
          <w:alias w:val="街道地址"/>
          <w:tag w:val="街道地址"/>
          <w:id w:val="1415969137"/>
          <w:placeholder>
            <w:docPart w:val="2E92C1BBC7CB4F4B860549C1BCD7C6F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F2021" w:rsidRPr="00206F09">
            <w:rPr>
              <w:rFonts w:ascii="微软雅黑" w:eastAsia="微软雅黑" w:hAnsi="微软雅黑" w:hint="eastAsia"/>
              <w:sz w:val="16"/>
            </w:rPr>
            <w:t>武汉市洪山区南李路</w:t>
          </w:r>
          <w:r w:rsidR="002F2021">
            <w:rPr>
              <w:rFonts w:ascii="微软雅黑" w:eastAsia="微软雅黑" w:hAnsi="微软雅黑" w:hint="eastAsia"/>
              <w:sz w:val="16"/>
            </w:rPr>
            <w:t>华中科技大学武昌分校</w:t>
          </w:r>
        </w:sdtContent>
      </w:sdt>
    </w:p>
    <w:sdt>
      <w:sdtPr>
        <w:rPr>
          <w:rFonts w:ascii="微软雅黑" w:eastAsia="微软雅黑" w:hAnsi="微软雅黑" w:hint="eastAsia"/>
          <w:sz w:val="16"/>
        </w:rPr>
        <w:alias w:val="类别"/>
        <w:tag w:val=""/>
        <w:id w:val="1543715586"/>
        <w:placeholder>
          <w:docPart w:val="62F4AC1843A94362AE26A54DA7F20CD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206F09" w:rsidRDefault="00164B7A">
          <w:pPr>
            <w:pStyle w:val="af0"/>
            <w:rPr>
              <w:rFonts w:ascii="微软雅黑" w:eastAsia="微软雅黑" w:hAnsi="微软雅黑"/>
              <w:sz w:val="16"/>
            </w:rPr>
          </w:pPr>
          <w:r w:rsidRPr="00206F09">
            <w:rPr>
              <w:rFonts w:ascii="微软雅黑" w:eastAsia="微软雅黑" w:hAnsi="微软雅黑" w:hint="eastAsia"/>
              <w:sz w:val="16"/>
            </w:rPr>
            <w:t>湖北省武汉市洪山区(</w:t>
          </w:r>
          <w:r w:rsidRPr="00206F09">
            <w:rPr>
              <w:rFonts w:ascii="微软雅黑" w:eastAsia="微软雅黑" w:hAnsi="微软雅黑"/>
              <w:sz w:val="16"/>
            </w:rPr>
            <w:t>430064</w:t>
          </w:r>
          <w:r w:rsidR="00DA06FB">
            <w:rPr>
              <w:rFonts w:ascii="微软雅黑" w:eastAsia="微软雅黑" w:hAnsi="微软雅黑" w:hint="eastAsia"/>
              <w:sz w:val="16"/>
            </w:rPr>
            <w:t>)</w:t>
          </w:r>
        </w:p>
      </w:sdtContent>
    </w:sdt>
    <w:p w:rsidR="0040398E" w:rsidRPr="00206F09" w:rsidRDefault="00EC1864">
      <w:pPr>
        <w:pStyle w:val="af0"/>
        <w:rPr>
          <w:rFonts w:ascii="微软雅黑" w:eastAsia="微软雅黑" w:hAnsi="微软雅黑"/>
          <w:sz w:val="16"/>
        </w:rPr>
      </w:pPr>
      <w:sdt>
        <w:sdtPr>
          <w:rPr>
            <w:rFonts w:ascii="微软雅黑" w:eastAsia="微软雅黑" w:hAnsi="微软雅黑"/>
            <w:sz w:val="16"/>
          </w:rPr>
          <w:alias w:val="电话"/>
          <w:tag w:val="电话"/>
          <w:id w:val="599758962"/>
          <w:placeholder>
            <w:docPart w:val="890BD6CF8B6B499AB25C53867A57BF8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003B9" w:rsidRPr="00206F09">
            <w:rPr>
              <w:rFonts w:ascii="微软雅黑" w:eastAsia="微软雅黑" w:hAnsi="微软雅黑"/>
              <w:sz w:val="16"/>
            </w:rPr>
            <w:t>17002777045</w:t>
          </w:r>
        </w:sdtContent>
      </w:sdt>
    </w:p>
    <w:sdt>
      <w:sdtPr>
        <w:rPr>
          <w:rFonts w:ascii="微软雅黑" w:eastAsia="微软雅黑" w:hAnsi="微软雅黑"/>
          <w:sz w:val="16"/>
        </w:rPr>
        <w:alias w:val="网站"/>
        <w:tag w:val="网站"/>
        <w:id w:val="48967594"/>
        <w:placeholder>
          <w:docPart w:val="9723218D10604BBC910A089E77A7BE0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DA06FB">
          <w:pPr>
            <w:pStyle w:val="af0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https:/github.com/wikelgc</w:t>
          </w:r>
        </w:p>
      </w:sdtContent>
    </w:sdt>
    <w:sdt>
      <w:sdtPr>
        <w:rPr>
          <w:rFonts w:ascii="微软雅黑" w:eastAsia="微软雅黑" w:hAnsi="微软雅黑" w:hint="eastAsia"/>
          <w:sz w:val="16"/>
        </w:rPr>
        <w:alias w:val="电子邮件"/>
        <w:tag w:val=""/>
        <w:id w:val="1889536063"/>
        <w:placeholder>
          <w:docPart w:val="C1E9B580DCDF4FD2B99A3F9A3D2A7BD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40398E" w:rsidRPr="00206F09" w:rsidRDefault="00321B9A">
          <w:pPr>
            <w:pStyle w:val="af0"/>
            <w:rPr>
              <w:rFonts w:ascii="微软雅黑" w:eastAsia="微软雅黑" w:hAnsi="微软雅黑"/>
              <w:i/>
              <w:iCs/>
            </w:rPr>
          </w:pPr>
          <w:r w:rsidRPr="00206F09">
            <w:rPr>
              <w:rFonts w:ascii="微软雅黑" w:eastAsia="微软雅黑" w:hAnsi="微软雅黑"/>
              <w:sz w:val="16"/>
            </w:rPr>
            <w:t>qq</w:t>
          </w:r>
          <w:r w:rsidRPr="00206F09">
            <w:rPr>
              <w:rFonts w:ascii="微软雅黑" w:eastAsia="微软雅黑" w:hAnsi="微软雅黑" w:hint="eastAsia"/>
              <w:sz w:val="16"/>
            </w:rPr>
            <w:t>1245788423@</w:t>
          </w:r>
          <w:r w:rsidR="00DA06FB">
            <w:rPr>
              <w:rFonts w:ascii="微软雅黑" w:eastAsia="微软雅黑" w:hAnsi="微软雅黑"/>
              <w:sz w:val="16"/>
            </w:rPr>
            <w:t>gmail.com</w:t>
          </w:r>
        </w:p>
      </w:sdtContent>
    </w:sdt>
    <w:tbl>
      <w:tblPr>
        <w:tblStyle w:val="a8"/>
        <w:tblpPr w:leftFromText="180" w:rightFromText="180" w:vertAnchor="text" w:horzAnchor="margin" w:tblpXSpec="center" w:tblpY="954"/>
        <w:tblW w:w="5000" w:type="pct"/>
        <w:jc w:val="center"/>
        <w:tblLook w:val="04A0" w:firstRow="1" w:lastRow="0" w:firstColumn="1" w:lastColumn="0" w:noHBand="0" w:noVBand="1"/>
        <w:tblDescription w:val="简历"/>
      </w:tblPr>
      <w:tblGrid>
        <w:gridCol w:w="1722"/>
        <w:gridCol w:w="20"/>
        <w:gridCol w:w="8065"/>
      </w:tblGrid>
      <w:tr w:rsidR="00DA06FB" w:rsidRPr="00B70ED1" w:rsidTr="0001579C">
        <w:trPr>
          <w:jc w:val="center"/>
        </w:trPr>
        <w:tc>
          <w:tcPr>
            <w:tcW w:w="1722" w:type="dxa"/>
          </w:tcPr>
          <w:p w:rsidR="00DA06FB" w:rsidRPr="002E0A99" w:rsidRDefault="00DA06FB" w:rsidP="002E0A99">
            <w:pPr>
              <w:pStyle w:val="10"/>
              <w:spacing w:before="0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  <w:tc>
          <w:tcPr>
            <w:tcW w:w="20" w:type="dxa"/>
          </w:tcPr>
          <w:p w:rsidR="00DA06FB" w:rsidRPr="00DA06FB" w:rsidRDefault="00DA06FB" w:rsidP="0001579C">
            <w:pPr>
              <w:pStyle w:val="a5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065" w:type="dxa"/>
          </w:tcPr>
          <w:p w:rsidR="00DA06FB" w:rsidRPr="00DA06FB" w:rsidRDefault="000F0F95" w:rsidP="002E0A99">
            <w:pPr>
              <w:pStyle w:val="a5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Java</w:t>
            </w:r>
            <w:r w:rsidR="00561A32">
              <w:rPr>
                <w:rFonts w:ascii="微软雅黑" w:eastAsia="微软雅黑" w:hAnsi="微软雅黑" w:hint="eastAsia"/>
                <w:sz w:val="28"/>
                <w:szCs w:val="28"/>
              </w:rPr>
              <w:t>Script</w:t>
            </w:r>
            <w:r w:rsidR="00DA06FB" w:rsidRPr="00DA06FB">
              <w:rPr>
                <w:rFonts w:ascii="微软雅黑" w:eastAsia="微软雅黑" w:hAnsi="微软雅黑" w:hint="eastAsia"/>
                <w:sz w:val="28"/>
                <w:szCs w:val="28"/>
                <w:lang w:val="zh-CN"/>
              </w:rPr>
              <w:t>开发工程师</w:t>
            </w:r>
          </w:p>
        </w:tc>
      </w:tr>
      <w:tr w:rsidR="002F2021" w:rsidRPr="00B70ED1" w:rsidTr="00051A63">
        <w:trPr>
          <w:jc w:val="center"/>
        </w:trPr>
        <w:tc>
          <w:tcPr>
            <w:tcW w:w="1722" w:type="dxa"/>
          </w:tcPr>
          <w:p w:rsidR="002F2021" w:rsidRPr="002E0A99" w:rsidRDefault="002F2021" w:rsidP="002F2021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技能</w:t>
            </w:r>
          </w:p>
        </w:tc>
        <w:tc>
          <w:tcPr>
            <w:tcW w:w="20" w:type="dxa"/>
          </w:tcPr>
          <w:p w:rsidR="002F2021" w:rsidRPr="00DC2CB7" w:rsidRDefault="002F2021" w:rsidP="002F2021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65" w:type="dxa"/>
          </w:tcPr>
          <w:p w:rsidR="00140BD8" w:rsidRP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 w:hint="eastAsia"/>
              </w:rPr>
              <w:t>1.熟悉java语言，了解SSH等JSEE架构（仅限于课本）；</w:t>
            </w:r>
          </w:p>
          <w:p w:rsidR="00140BD8" w:rsidRP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/>
              </w:rPr>
              <w:t>2.</w:t>
            </w:r>
            <w:r w:rsidRPr="00140BD8">
              <w:rPr>
                <w:rFonts w:ascii="宋体" w:eastAsia="宋体" w:hAnsi="宋体" w:hint="eastAsia"/>
              </w:rPr>
              <w:t>熟悉JavaScript，Ajax，</w:t>
            </w:r>
            <w:r w:rsidR="002E0A99">
              <w:rPr>
                <w:rFonts w:ascii="宋体" w:eastAsia="宋体" w:hAnsi="宋体" w:hint="eastAsia"/>
              </w:rPr>
              <w:t>jQ</w:t>
            </w:r>
            <w:r w:rsidRPr="00140BD8">
              <w:rPr>
                <w:rFonts w:ascii="宋体" w:eastAsia="宋体" w:hAnsi="宋体" w:hint="eastAsia"/>
              </w:rPr>
              <w:t>uery，等相关技术；</w:t>
            </w:r>
            <w:r w:rsidR="00AB7EFB" w:rsidRPr="00140BD8">
              <w:rPr>
                <w:rFonts w:ascii="宋体" w:eastAsia="宋体" w:hAnsi="宋体" w:hint="eastAsia"/>
              </w:rPr>
              <w:t>(对</w:t>
            </w:r>
            <w:r w:rsidR="002E0A99">
              <w:rPr>
                <w:rFonts w:ascii="宋体" w:eastAsia="宋体" w:hAnsi="宋体" w:hint="eastAsia"/>
              </w:rPr>
              <w:t>JavaS</w:t>
            </w:r>
            <w:r w:rsidR="00AB7EFB" w:rsidRPr="00140BD8">
              <w:rPr>
                <w:rFonts w:ascii="宋体" w:eastAsia="宋体" w:hAnsi="宋体" w:hint="eastAsia"/>
              </w:rPr>
              <w:t>cript全栈开发比较感兴趣，例如MEAN)</w:t>
            </w:r>
          </w:p>
          <w:p w:rsidR="0032502E" w:rsidRPr="00140BD8" w:rsidRDefault="0032502E" w:rsidP="00140BD8">
            <w:pPr>
              <w:rPr>
                <w:rFonts w:ascii="宋体" w:eastAsia="宋体" w:hAnsi="宋体" w:cstheme="majorBidi"/>
                <w:color w:val="262626" w:themeColor="text1" w:themeTint="D9"/>
              </w:rPr>
            </w:pP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3.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熟悉mysql等关系型数据库，了解mongodb等非关系型数据库</w:t>
            </w: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4.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熟悉Linux操作系统（用过</w:t>
            </w:r>
            <w:r w:rsidR="002E0A99">
              <w:rPr>
                <w:rFonts w:ascii="宋体" w:eastAsia="宋体" w:hAnsi="宋体" w:cstheme="majorBidi" w:hint="eastAsia"/>
                <w:color w:val="262626" w:themeColor="text1" w:themeTint="D9"/>
              </w:rPr>
              <w:t>C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ent</w:t>
            </w:r>
            <w:r w:rsidR="002E0A99">
              <w:rPr>
                <w:rFonts w:ascii="宋体" w:eastAsia="宋体" w:hAnsi="宋体" w:cstheme="majorBidi" w:hint="eastAsia"/>
                <w:color w:val="262626" w:themeColor="text1" w:themeTint="D9"/>
              </w:rPr>
              <w:t>O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s</w:t>
            </w:r>
            <w:r w:rsidR="002E0A99">
              <w:rPr>
                <w:rFonts w:ascii="宋体" w:eastAsia="宋体" w:hAnsi="宋体" w:cstheme="majorBidi" w:hint="eastAsia"/>
                <w:color w:val="262626" w:themeColor="text1" w:themeTint="D9"/>
              </w:rPr>
              <w:t>6.5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，现在该用ubuntu1</w:t>
            </w:r>
            <w:r w:rsidR="002E0A99">
              <w:rPr>
                <w:rFonts w:ascii="宋体" w:eastAsia="宋体" w:hAnsi="宋体" w:cstheme="majorBidi"/>
                <w:color w:val="262626" w:themeColor="text1" w:themeTint="D9"/>
              </w:rPr>
              <w:t>4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（虚拟机</w:t>
            </w:r>
            <w:r w:rsidR="00AB7EFB"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）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，常用的Linux命令和bash脚本基本会不常用的需要翻阅笔记）</w:t>
            </w: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;</w:t>
            </w:r>
          </w:p>
          <w:p w:rsidR="00AB7EFB" w:rsidRPr="002E0A99" w:rsidRDefault="00AB7EFB" w:rsidP="00140BD8">
            <w:pPr>
              <w:rPr>
                <w:rFonts w:ascii="宋体" w:eastAsia="宋体" w:hAnsi="宋体" w:cstheme="majorBidi"/>
                <w:color w:val="262626" w:themeColor="text1" w:themeTint="D9"/>
              </w:rPr>
            </w:pP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5.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逻辑思维能力较强，</w:t>
            </w: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责任心强，吃苦耐劳，诚实守信，有较强的责任心及团队合作精神（</w:t>
            </w:r>
            <w:r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电子设计大赛4天3夜，通宵两夜</w:t>
            </w:r>
            <w:r w:rsidRPr="00140BD8">
              <w:rPr>
                <w:rFonts w:ascii="宋体" w:eastAsia="宋体" w:hAnsi="宋体" w:cstheme="majorBidi"/>
                <w:color w:val="262626" w:themeColor="text1" w:themeTint="D9"/>
              </w:rPr>
              <w:t>）；</w:t>
            </w:r>
          </w:p>
        </w:tc>
      </w:tr>
      <w:tr w:rsidR="00DA06FB" w:rsidRPr="00B70ED1" w:rsidTr="0001579C">
        <w:trPr>
          <w:jc w:val="center"/>
        </w:trPr>
        <w:tc>
          <w:tcPr>
            <w:tcW w:w="1722" w:type="dxa"/>
          </w:tcPr>
          <w:p w:rsidR="00DA06FB" w:rsidRPr="002E0A99" w:rsidRDefault="00DA06FB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实践经验</w:t>
            </w:r>
          </w:p>
        </w:tc>
        <w:tc>
          <w:tcPr>
            <w:tcW w:w="20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65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436861535"/>
              <w15:color w:val="C0C0C0"/>
              <w15:repeatingSection/>
            </w:sdtPr>
            <w:sdtEndPr>
              <w:rPr>
                <w:rFonts w:ascii="宋体" w:eastAsia="宋体" w:hAnsi="宋体" w:cstheme="majorBidi"/>
                <w:b w:val="0"/>
                <w:bCs w:val="0"/>
                <w:caps w:val="0"/>
                <w:color w:val="262626" w:themeColor="text1" w:themeTint="D9"/>
                <w:sz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218026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AB7EFB" w:rsidRPr="00140BD8" w:rsidRDefault="00AB7EFB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2014</w:t>
                    </w:r>
                    <w:r w:rsidR="00140BD8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/7-2014/9            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电子设计大赛培训</w:t>
                    </w:r>
                  </w:p>
                  <w:p w:rsidR="00DA06FB" w:rsidRPr="00AB7EFB" w:rsidRDefault="00AB7EFB" w:rsidP="0001579C">
                    <w:pPr>
                      <w:pStyle w:val="2"/>
                      <w:rPr>
                        <w:rFonts w:ascii="微软雅黑" w:eastAsia="微软雅黑" w:hAnsi="微软雅黑"/>
                        <w:sz w:val="18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参加校内组织的电子设计大赛培训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掌握c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语言，了解相应的底层原理。</w:t>
                    </w:r>
                    <w:r>
                      <w:rPr>
                        <w:rFonts w:ascii="微软雅黑" w:eastAsia="微软雅黑" w:hAnsi="微软雅黑"/>
                        <w:sz w:val="1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686997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/>
                <w:sdtContent>
                  <w:p w:rsidR="00C17DF4" w:rsidRPr="00140BD8" w:rsidRDefault="00C17DF4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2015/7-20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S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15/9</w:t>
                    </w:r>
                    <w:r w:rsidR="00140BD8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       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电子设计大赛</w:t>
                    </w:r>
                  </w:p>
                  <w:p w:rsidR="00DA06FB" w:rsidRPr="00140BD8" w:rsidRDefault="00C17DF4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参加电子设计大赛，熟练掌握c语言编程，封装相应的底层应用库，实现了高内聚低耦合（参考部分商业代码模仿写的）</w:t>
                    </w:r>
                  </w:p>
                </w:sdtContent>
              </w:sdt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437268904"/>
                  <w:placeholder>
                    <w:docPart w:val="25989ED4A34F4B68AF291DFBA620BAD1"/>
                  </w:placeholder>
                  <w15:color w:val="C0C0C0"/>
                  <w15:repeatingSectionItem/>
                </w:sdtPr>
                <w:sdtEndPr/>
                <w:sdtContent>
                  <w:p w:rsidR="002468DD" w:rsidRPr="00140BD8" w:rsidRDefault="002468DD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2015/9-至今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              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个人网站</w:t>
                    </w:r>
                  </w:p>
                  <w:p w:rsidR="00DA06FB" w:rsidRPr="002E0A99" w:rsidRDefault="002468DD" w:rsidP="00797B8B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使用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Java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cript构造一个全栈式网站，使用MEAN架构快速开发单页面（主要用来熟悉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JavaS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cript的各个方面，达到快速入门的熟悉掌握）。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D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iv+C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SS: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参考妙味课堂培训网站的项目实战视频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;CSS3+HTML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5:参考thecoderplay的在线代码演示</w:t>
                    </w:r>
                    <w:bookmarkStart w:id="0" w:name="_GoBack"/>
                    <w:bookmarkEnd w:id="0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。Node+mongodb：在Linux平台下学习过nodeschool教程。</w:t>
                    </w:r>
                  </w:p>
                </w:sdtContent>
              </w:sdt>
            </w:sdtContent>
          </w:sdt>
        </w:tc>
      </w:tr>
      <w:tr w:rsidR="00CF300C" w:rsidRPr="00B70ED1" w:rsidTr="0001579C">
        <w:trPr>
          <w:jc w:val="center"/>
        </w:trPr>
        <w:tc>
          <w:tcPr>
            <w:tcW w:w="1722" w:type="dxa"/>
          </w:tcPr>
          <w:p w:rsidR="00CF300C" w:rsidRPr="002E0A99" w:rsidRDefault="00CF300C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教育背景</w:t>
            </w:r>
          </w:p>
        </w:tc>
        <w:tc>
          <w:tcPr>
            <w:tcW w:w="20" w:type="dxa"/>
          </w:tcPr>
          <w:p w:rsidR="00CF300C" w:rsidRPr="00DC2CB7" w:rsidRDefault="00CF300C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65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57894560"/>
              <w15:repeatingSection/>
            </w:sdtPr>
            <w:sdtEndPr>
              <w:rPr>
                <w:rFonts w:asciiTheme="majorHAnsi" w:eastAsiaTheme="majorEastAsia" w:hAnsiTheme="majorHAnsi" w:cstheme="majorBidi"/>
                <w:b w:val="0"/>
                <w:bCs w:val="0"/>
                <w:caps w:val="0"/>
                <w:color w:val="262626" w:themeColor="text1" w:themeTint="D9"/>
                <w:szCs w:val="28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20352694"/>
                  <w:placeholder>
                    <w:docPart w:val="6D66CEB0CB6E463EB510C6D3C5CDA6F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2E0A99" w:rsidRPr="002E0A99" w:rsidRDefault="002E0A99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2012/9-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2016/9            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华中科技大学武昌分校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-软件工程-本科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</w:p>
                  <w:p w:rsidR="00CF300C" w:rsidRPr="00DC7AF6" w:rsidRDefault="002E0A99" w:rsidP="0001579C">
                    <w:pPr>
                      <w:pStyle w:val="2"/>
                      <w:rPr>
                        <w:rFonts w:ascii="微软雅黑" w:eastAsia="微软雅黑" w:hAnsi="微软雅黑"/>
                        <w:sz w:val="18"/>
                        <w:lang w:val="zh-CN"/>
                      </w:rPr>
                    </w:pP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主修课程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: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C语言程序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数据结构，操作系统，计算机网络，计算机组原理等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，面向对象程序设计，软件测试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；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ab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DA06FB" w:rsidRPr="00B70ED1" w:rsidTr="0001579C">
        <w:trPr>
          <w:jc w:val="center"/>
        </w:trPr>
        <w:tc>
          <w:tcPr>
            <w:tcW w:w="1722" w:type="dxa"/>
          </w:tcPr>
          <w:p w:rsidR="00DA06FB" w:rsidRPr="002E0A99" w:rsidRDefault="00CF300C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自我评价</w:t>
            </w:r>
          </w:p>
        </w:tc>
        <w:tc>
          <w:tcPr>
            <w:tcW w:w="20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65" w:type="dxa"/>
          </w:tcPr>
          <w:sdt>
            <w:sdtPr>
              <w:rPr>
                <w:b/>
                <w:bCs/>
                <w:caps/>
                <w:color w:val="595959" w:themeColor="text1" w:themeTint="A6"/>
                <w:sz w:val="18"/>
              </w:rPr>
              <w:id w:val="-691765356"/>
              <w15:repeatingSection/>
            </w:sdtPr>
            <w:sdtEndPr>
              <w:rPr>
                <w:rFonts w:ascii="微软雅黑" w:eastAsia="微软雅黑" w:hAnsi="微软雅黑"/>
                <w:b w:val="0"/>
                <w:bCs w:val="0"/>
                <w:caps w:val="0"/>
                <w:color w:val="262626" w:themeColor="text1" w:themeTint="D9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-1126388115"/>
                  <w:placeholder>
                    <w:docPart w:val="80F732DBF6AD4FD8AC7D1A4E08A50A5E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2E0A99" w:rsidRDefault="00DC7AF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本人有比较强的好奇心和求-知欲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并且积极参加学校组织的各类活动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并且获得不错的名次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(电子设计大赛，蓝桥杯，校内电子设计等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)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；</w:t>
                    </w:r>
                  </w:p>
                  <w:p w:rsidR="0001579C" w:rsidRPr="0001579C" w:rsidRDefault="002F2021" w:rsidP="0001579C">
                    <w:pPr>
                      <w:pStyle w:val="2"/>
                      <w:rPr>
                        <w:rFonts w:ascii="微软雅黑" w:eastAsia="微软雅黑" w:hAnsi="微软雅黑"/>
                        <w:sz w:val="18"/>
                      </w:rPr>
                    </w:pPr>
                    <w:r w:rsidRPr="00DC7AF6">
                      <w:rPr>
                        <w:rFonts w:ascii="微软雅黑" w:eastAsia="微软雅黑" w:hAnsi="微软雅黑" w:hint="eastAsia"/>
                        <w:sz w:val="18"/>
                        <w:lang w:val="zh-CN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099681584"/>
                  <w:placeholder>
                    <w:docPart w:val="15A432070552464E9CE0C1ADB13065EC"/>
                  </w:placeholder>
                  <w15:repeatingSectionItem/>
                </w:sdtPr>
                <w:sdtEndPr/>
                <w:sdtContent>
                  <w:p w:rsidR="0001579C" w:rsidRPr="0001579C" w:rsidRDefault="00DC7AF6" w:rsidP="0001579C">
                    <w:pPr>
                      <w:pStyle w:val="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具有较强的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自学能力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，能够利用网络资源自主学习。喜欢的网站有网易云课堂，慕课网，实验楼，Github，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stack Overflow等学习网站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80845764"/>
                  <w:placeholder>
                    <w:docPart w:val="F4C1A12F80D04774B885E39B339EB3E4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DA06FB" w:rsidRPr="00CF300C" w:rsidRDefault="00DC7AF6" w:rsidP="002E0A99">
                    <w:pPr>
                      <w:pStyle w:val="2"/>
                      <w:rPr>
                        <w:rFonts w:ascii="微软雅黑" w:eastAsia="微软雅黑" w:hAnsi="微软雅黑" w:cstheme="minorBidi"/>
                        <w:color w:val="auto"/>
                        <w:sz w:val="18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</w:t>
                    </w:r>
                  </w:p>
                </w:sdtContent>
              </w:sdt>
            </w:sdtContent>
          </w:sdt>
        </w:tc>
      </w:tr>
    </w:tbl>
    <w:p w:rsidR="0040398E" w:rsidRPr="00062068" w:rsidRDefault="00EC1864" w:rsidP="00062068">
      <w:pPr>
        <w:pStyle w:val="af1"/>
        <w:spacing w:before="120" w:after="120"/>
        <w:rPr>
          <w:rFonts w:ascii="微软雅黑" w:eastAsia="微软雅黑" w:hAnsi="微软雅黑"/>
          <w:sz w:val="28"/>
        </w:rPr>
      </w:pPr>
      <w:sdt>
        <w:sdtPr>
          <w:rPr>
            <w:rFonts w:ascii="微软雅黑" w:eastAsia="微软雅黑" w:hAnsi="微软雅黑"/>
            <w:sz w:val="28"/>
          </w:rPr>
          <w:alias w:val="您的姓名"/>
          <w:tag w:val=""/>
          <w:id w:val="1197042864"/>
          <w:placeholder>
            <w:docPart w:val="529281CB3A5D422B82CC5AA9A571C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206F" w:rsidRPr="00206F09">
            <w:rPr>
              <w:rFonts w:ascii="微软雅黑" w:eastAsia="微软雅黑" w:hAnsi="微软雅黑" w:hint="eastAsia"/>
              <w:sz w:val="28"/>
            </w:rPr>
            <w:t>李观称</w:t>
          </w:r>
        </w:sdtContent>
      </w:sdt>
    </w:p>
    <w:sectPr w:rsidR="0040398E" w:rsidRPr="00062068">
      <w:footerReference w:type="default" r:id="rId11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864" w:rsidRDefault="00EC1864">
      <w:pPr>
        <w:spacing w:after="0" w:line="240" w:lineRule="auto"/>
      </w:pPr>
      <w:r>
        <w:separator/>
      </w:r>
    </w:p>
  </w:endnote>
  <w:endnote w:type="continuationSeparator" w:id="0">
    <w:p w:rsidR="00EC1864" w:rsidRDefault="00EC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2E0A9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864" w:rsidRDefault="00EC1864">
      <w:pPr>
        <w:spacing w:after="0" w:line="240" w:lineRule="auto"/>
      </w:pPr>
      <w:r>
        <w:separator/>
      </w:r>
    </w:p>
  </w:footnote>
  <w:footnote w:type="continuationSeparator" w:id="0">
    <w:p w:rsidR="00EC1864" w:rsidRDefault="00EC1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3648"/>
    <w:multiLevelType w:val="multilevel"/>
    <w:tmpl w:val="2AEE411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164A564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DF1154"/>
    <w:multiLevelType w:val="hybridMultilevel"/>
    <w:tmpl w:val="DAB86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CB7B3A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0C25C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3604D4"/>
    <w:multiLevelType w:val="multilevel"/>
    <w:tmpl w:val="C6ECCA6E"/>
    <w:numStyleLink w:val="1"/>
  </w:abstractNum>
  <w:abstractNum w:abstractNumId="6">
    <w:nsid w:val="6AA92C1E"/>
    <w:multiLevelType w:val="hybridMultilevel"/>
    <w:tmpl w:val="84B46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2C0115"/>
    <w:multiLevelType w:val="multilevel"/>
    <w:tmpl w:val="C6ECCA6E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FC2CCD"/>
    <w:multiLevelType w:val="hybridMultilevel"/>
    <w:tmpl w:val="C6EC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  <w:lvlOverride w:ilvl="0">
      <w:lvl w:ilvl="0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  <w:sz w:val="13"/>
          <w:szCs w:val="13"/>
        </w:rPr>
      </w:lvl>
    </w:lvlOverride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B9"/>
    <w:rsid w:val="0001579C"/>
    <w:rsid w:val="00062068"/>
    <w:rsid w:val="000F0F95"/>
    <w:rsid w:val="00122F9F"/>
    <w:rsid w:val="00140BD8"/>
    <w:rsid w:val="00164B7A"/>
    <w:rsid w:val="001C73A5"/>
    <w:rsid w:val="001E21C8"/>
    <w:rsid w:val="00206F09"/>
    <w:rsid w:val="002279B9"/>
    <w:rsid w:val="002458A4"/>
    <w:rsid w:val="002468DD"/>
    <w:rsid w:val="002E0A99"/>
    <w:rsid w:val="002F2021"/>
    <w:rsid w:val="00321B9A"/>
    <w:rsid w:val="0032502E"/>
    <w:rsid w:val="0040021B"/>
    <w:rsid w:val="0040398E"/>
    <w:rsid w:val="004633EC"/>
    <w:rsid w:val="00483457"/>
    <w:rsid w:val="00483530"/>
    <w:rsid w:val="004D60E6"/>
    <w:rsid w:val="00533538"/>
    <w:rsid w:val="00554B44"/>
    <w:rsid w:val="00561A32"/>
    <w:rsid w:val="00587D5F"/>
    <w:rsid w:val="00596777"/>
    <w:rsid w:val="005C05F9"/>
    <w:rsid w:val="006616EC"/>
    <w:rsid w:val="0066533F"/>
    <w:rsid w:val="006B4DD2"/>
    <w:rsid w:val="006C1D0D"/>
    <w:rsid w:val="00700C14"/>
    <w:rsid w:val="00797B8B"/>
    <w:rsid w:val="007A3C78"/>
    <w:rsid w:val="007F1961"/>
    <w:rsid w:val="008150E9"/>
    <w:rsid w:val="008275C5"/>
    <w:rsid w:val="00871580"/>
    <w:rsid w:val="0089116B"/>
    <w:rsid w:val="008E7B81"/>
    <w:rsid w:val="0097095B"/>
    <w:rsid w:val="00991BFC"/>
    <w:rsid w:val="009E240F"/>
    <w:rsid w:val="009F5393"/>
    <w:rsid w:val="00AB7EFB"/>
    <w:rsid w:val="00B70ED1"/>
    <w:rsid w:val="00BD42DC"/>
    <w:rsid w:val="00C003B9"/>
    <w:rsid w:val="00C052EF"/>
    <w:rsid w:val="00C17DF4"/>
    <w:rsid w:val="00C45093"/>
    <w:rsid w:val="00C4623D"/>
    <w:rsid w:val="00CB5F89"/>
    <w:rsid w:val="00CD6D6F"/>
    <w:rsid w:val="00CF300C"/>
    <w:rsid w:val="00D021DF"/>
    <w:rsid w:val="00D56232"/>
    <w:rsid w:val="00D6206F"/>
    <w:rsid w:val="00DA06FB"/>
    <w:rsid w:val="00DA7A34"/>
    <w:rsid w:val="00DC2CB7"/>
    <w:rsid w:val="00DC7AF6"/>
    <w:rsid w:val="00EC1864"/>
    <w:rsid w:val="00E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62DE9-3EEC-4485-869D-A22FA7D3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3B9"/>
  </w:style>
  <w:style w:type="paragraph" w:styleId="10">
    <w:name w:val="heading 1"/>
    <w:basedOn w:val="a"/>
    <w:next w:val="a"/>
    <w:link w:val="1Char"/>
    <w:uiPriority w:val="9"/>
    <w:qFormat/>
    <w:rsid w:val="00C00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0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0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03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03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03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03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003B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00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C003B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C003B9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C003B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003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003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0"/>
    <w:qFormat/>
    <w:rsid w:val="00C003B9"/>
    <w:rPr>
      <w:i/>
      <w:iCs/>
      <w:color w:val="auto"/>
    </w:rPr>
  </w:style>
  <w:style w:type="paragraph" w:customStyle="1" w:styleId="af0">
    <w:name w:val="联系信息"/>
    <w:basedOn w:val="a"/>
    <w:uiPriority w:val="2"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paragraph" w:styleId="af3">
    <w:name w:val="Title"/>
    <w:basedOn w:val="a"/>
    <w:next w:val="a"/>
    <w:link w:val="Char6"/>
    <w:uiPriority w:val="10"/>
    <w:qFormat/>
    <w:rsid w:val="00C00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f3"/>
    <w:uiPriority w:val="10"/>
    <w:rsid w:val="00C003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Char7"/>
    <w:uiPriority w:val="11"/>
    <w:qFormat/>
    <w:rsid w:val="00C003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f4"/>
    <w:uiPriority w:val="11"/>
    <w:rsid w:val="00C003B9"/>
    <w:rPr>
      <w:color w:val="5A5A5A" w:themeColor="text1" w:themeTint="A5"/>
      <w:spacing w:val="15"/>
    </w:rPr>
  </w:style>
  <w:style w:type="character" w:styleId="af5">
    <w:name w:val="Strong"/>
    <w:basedOn w:val="a0"/>
    <w:uiPriority w:val="22"/>
    <w:qFormat/>
    <w:rsid w:val="00C003B9"/>
    <w:rPr>
      <w:b/>
      <w:bCs/>
      <w:color w:val="auto"/>
    </w:rPr>
  </w:style>
  <w:style w:type="paragraph" w:styleId="af6">
    <w:name w:val="No Spacing"/>
    <w:uiPriority w:val="1"/>
    <w:qFormat/>
    <w:rsid w:val="00C003B9"/>
    <w:pPr>
      <w:spacing w:after="0" w:line="240" w:lineRule="auto"/>
    </w:pPr>
  </w:style>
  <w:style w:type="paragraph" w:styleId="af7">
    <w:name w:val="List Paragraph"/>
    <w:basedOn w:val="a"/>
    <w:uiPriority w:val="34"/>
    <w:qFormat/>
    <w:rsid w:val="00C003B9"/>
    <w:pPr>
      <w:ind w:firstLineChars="200" w:firstLine="420"/>
    </w:pPr>
  </w:style>
  <w:style w:type="paragraph" w:styleId="af8">
    <w:name w:val="Quote"/>
    <w:basedOn w:val="a"/>
    <w:next w:val="a"/>
    <w:link w:val="Char8"/>
    <w:uiPriority w:val="29"/>
    <w:qFormat/>
    <w:rsid w:val="00C003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8"/>
    <w:uiPriority w:val="29"/>
    <w:rsid w:val="00C003B9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9"/>
    <w:uiPriority w:val="30"/>
    <w:qFormat/>
    <w:rsid w:val="00C003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9">
    <w:name w:val="明显引用 Char"/>
    <w:basedOn w:val="a0"/>
    <w:link w:val="af9"/>
    <w:uiPriority w:val="30"/>
    <w:rsid w:val="00C003B9"/>
    <w:rPr>
      <w:i/>
      <w:iCs/>
      <w:color w:val="404040" w:themeColor="text1" w:themeTint="BF"/>
    </w:rPr>
  </w:style>
  <w:style w:type="character" w:styleId="afa">
    <w:name w:val="Subtle Emphasis"/>
    <w:basedOn w:val="a0"/>
    <w:uiPriority w:val="19"/>
    <w:qFormat/>
    <w:rsid w:val="00C003B9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C003B9"/>
    <w:rPr>
      <w:b/>
      <w:bCs/>
      <w:i/>
      <w:iCs/>
      <w:color w:val="auto"/>
    </w:rPr>
  </w:style>
  <w:style w:type="character" w:styleId="afc">
    <w:name w:val="Subtle Reference"/>
    <w:basedOn w:val="a0"/>
    <w:uiPriority w:val="31"/>
    <w:qFormat/>
    <w:rsid w:val="00C003B9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C003B9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0"/>
    <w:uiPriority w:val="33"/>
    <w:qFormat/>
    <w:rsid w:val="00C003B9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003B9"/>
    <w:pPr>
      <w:outlineLvl w:val="9"/>
    </w:pPr>
  </w:style>
  <w:style w:type="paragraph" w:styleId="aff">
    <w:name w:val="caption"/>
    <w:basedOn w:val="a"/>
    <w:next w:val="a"/>
    <w:uiPriority w:val="35"/>
    <w:semiHidden/>
    <w:unhideWhenUsed/>
    <w:qFormat/>
    <w:rsid w:val="00C003B9"/>
    <w:pPr>
      <w:spacing w:after="200" w:line="240" w:lineRule="auto"/>
    </w:pPr>
    <w:rPr>
      <w:i/>
      <w:iCs/>
      <w:color w:val="1F2123" w:themeColor="text2"/>
      <w:sz w:val="18"/>
      <w:szCs w:val="18"/>
    </w:rPr>
  </w:style>
  <w:style w:type="numbering" w:customStyle="1" w:styleId="1">
    <w:name w:val="样式1"/>
    <w:uiPriority w:val="99"/>
    <w:rsid w:val="006B4DD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92C1BBC7CB4F4B860549C1BCD7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786B-F627-440B-9309-C46D94269B6B}"/>
      </w:docPartPr>
      <w:docPartBody>
        <w:p w:rsidR="00451207" w:rsidRDefault="003F5B9C">
          <w:pPr>
            <w:pStyle w:val="2E92C1BBC7CB4F4B860549C1BCD7C6FE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[街道地址]</w:t>
          </w:r>
        </w:p>
      </w:docPartBody>
    </w:docPart>
    <w:docPart>
      <w:docPartPr>
        <w:name w:val="62F4AC1843A94362AE26A54DA7F20C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2D38F1-6D98-4DC2-8905-E3384E437580}"/>
      </w:docPartPr>
      <w:docPartBody>
        <w:p w:rsidR="00451207" w:rsidRDefault="003F5B9C">
          <w:pPr>
            <w:pStyle w:val="62F4AC1843A94362AE26A54DA7F20CD5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890BD6CF8B6B499AB25C53867A57BF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3FD536-2F9D-4373-ACEE-6CACB253759D}"/>
      </w:docPartPr>
      <w:docPartBody>
        <w:p w:rsidR="00451207" w:rsidRDefault="003F5B9C">
          <w:pPr>
            <w:pStyle w:val="890BD6CF8B6B499AB25C53867A57BF84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9723218D10604BBC910A089E77A7BE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094DAC-4622-41B1-B64E-4E1935491937}"/>
      </w:docPartPr>
      <w:docPartBody>
        <w:p w:rsidR="00451207" w:rsidRDefault="003F5B9C">
          <w:pPr>
            <w:pStyle w:val="9723218D10604BBC910A089E77A7BE09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1E9B580DCDF4FD2B99A3F9A3D2A7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9EC17-DBD1-4892-842E-52876969B0F9}"/>
      </w:docPartPr>
      <w:docPartBody>
        <w:p w:rsidR="00451207" w:rsidRDefault="003F5B9C">
          <w:pPr>
            <w:pStyle w:val="C1E9B580DCDF4FD2B99A3F9A3D2A7BDD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529281CB3A5D422B82CC5AA9A571C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6B3E00-07DC-4148-A531-BCE66A8BCFA0}"/>
      </w:docPartPr>
      <w:docPartBody>
        <w:p w:rsidR="00451207" w:rsidRDefault="003F5B9C">
          <w:pPr>
            <w:pStyle w:val="529281CB3A5D422B82CC5AA9A571C23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986CC2EF557345FABC9B84BD9ED884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D1336-0B14-446B-A01E-A9D967E8D824}"/>
      </w:docPartPr>
      <w:docPartBody>
        <w:p w:rsidR="0099115A" w:rsidRDefault="00020306" w:rsidP="00020306">
          <w:pPr>
            <w:pStyle w:val="986CC2EF557345FABC9B84BD9ED88406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989ED4A34F4B68AF291DFBA620BA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0475BE-8A88-498E-8ECE-0FFA33D43F0E}"/>
      </w:docPartPr>
      <w:docPartBody>
        <w:p w:rsidR="0099115A" w:rsidRDefault="00020306" w:rsidP="00020306">
          <w:pPr>
            <w:pStyle w:val="25989ED4A34F4B68AF291DFBA620BAD1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F732DBF6AD4FD8AC7D1A4E08A50A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A0ABD-F027-41E1-BB72-072FD7E1A02A}"/>
      </w:docPartPr>
      <w:docPartBody>
        <w:p w:rsidR="0099115A" w:rsidRDefault="00020306" w:rsidP="00020306">
          <w:pPr>
            <w:pStyle w:val="80F732DBF6AD4FD8AC7D1A4E08A50A5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66CEB0CB6E463EB510C6D3C5CDA6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A02B8-E1CD-4FB2-BAA3-FF11DE85B41E}"/>
      </w:docPartPr>
      <w:docPartBody>
        <w:p w:rsidR="0099115A" w:rsidRDefault="00020306" w:rsidP="00020306">
          <w:pPr>
            <w:pStyle w:val="6D66CEB0CB6E463EB510C6D3C5CDA6F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A432070552464E9CE0C1ADB13065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B1CB6-550A-4E37-9ADC-A2CF98ADFF54}"/>
      </w:docPartPr>
      <w:docPartBody>
        <w:p w:rsidR="0099115A" w:rsidRDefault="00020306" w:rsidP="00020306">
          <w:pPr>
            <w:pStyle w:val="15A432070552464E9CE0C1ADB13065E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1A12F80D04774B885E39B339EB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6A5CBE-6856-4987-909B-D736E1A4C938}"/>
      </w:docPartPr>
      <w:docPartBody>
        <w:p w:rsidR="0099115A" w:rsidRDefault="00020306" w:rsidP="00020306">
          <w:pPr>
            <w:pStyle w:val="F4C1A12F80D04774B885E39B339EB3E4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7A"/>
    <w:rsid w:val="00020306"/>
    <w:rsid w:val="000409C8"/>
    <w:rsid w:val="00082004"/>
    <w:rsid w:val="001D7269"/>
    <w:rsid w:val="002D06AE"/>
    <w:rsid w:val="00303C97"/>
    <w:rsid w:val="00363D7A"/>
    <w:rsid w:val="003B25C8"/>
    <w:rsid w:val="003F5B9C"/>
    <w:rsid w:val="00451207"/>
    <w:rsid w:val="0068480D"/>
    <w:rsid w:val="0099115A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92C1BBC7CB4F4B860549C1BCD7C6FE">
    <w:name w:val="2E92C1BBC7CB4F4B860549C1BCD7C6FE"/>
    <w:pPr>
      <w:widowControl w:val="0"/>
      <w:jc w:val="both"/>
    </w:pPr>
  </w:style>
  <w:style w:type="paragraph" w:customStyle="1" w:styleId="62F4AC1843A94362AE26A54DA7F20CD5">
    <w:name w:val="62F4AC1843A94362AE26A54DA7F20CD5"/>
    <w:pPr>
      <w:widowControl w:val="0"/>
      <w:jc w:val="both"/>
    </w:pPr>
  </w:style>
  <w:style w:type="paragraph" w:customStyle="1" w:styleId="890BD6CF8B6B499AB25C53867A57BF84">
    <w:name w:val="890BD6CF8B6B499AB25C53867A57BF84"/>
    <w:pPr>
      <w:widowControl w:val="0"/>
      <w:jc w:val="both"/>
    </w:pPr>
  </w:style>
  <w:style w:type="paragraph" w:customStyle="1" w:styleId="9723218D10604BBC910A089E77A7BE09">
    <w:name w:val="9723218D10604BBC910A089E77A7BE09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1E9B580DCDF4FD2B99A3F9A3D2A7BDD">
    <w:name w:val="C1E9B580DCDF4FD2B99A3F9A3D2A7BDD"/>
    <w:pPr>
      <w:widowControl w:val="0"/>
      <w:jc w:val="both"/>
    </w:pPr>
  </w:style>
  <w:style w:type="paragraph" w:customStyle="1" w:styleId="529281CB3A5D422B82CC5AA9A571C232">
    <w:name w:val="529281CB3A5D422B82CC5AA9A571C232"/>
    <w:pPr>
      <w:widowControl w:val="0"/>
      <w:jc w:val="both"/>
    </w:pPr>
  </w:style>
  <w:style w:type="paragraph" w:customStyle="1" w:styleId="BA8E713786814EDB8C1CA8FE35BEE5F8">
    <w:name w:val="BA8E713786814EDB8C1CA8FE35BEE5F8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84BCEF7E246A47A29799772F1BA3701A">
    <w:name w:val="84BCEF7E246A47A29799772F1BA3701A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0409C8"/>
    <w:rPr>
      <w:color w:val="808080"/>
    </w:rPr>
  </w:style>
  <w:style w:type="paragraph" w:customStyle="1" w:styleId="74BD81D7700148BF8F374A2452AE97A5">
    <w:name w:val="74BD81D7700148BF8F374A2452AE97A5"/>
    <w:pPr>
      <w:widowControl w:val="0"/>
      <w:jc w:val="both"/>
    </w:pPr>
  </w:style>
  <w:style w:type="paragraph" w:customStyle="1" w:styleId="7D8D6DEE4ECF4120A438223D82C767EB">
    <w:name w:val="7D8D6DEE4ECF4120A438223D82C767EB"/>
    <w:pPr>
      <w:widowControl w:val="0"/>
      <w:jc w:val="both"/>
    </w:pPr>
  </w:style>
  <w:style w:type="paragraph" w:customStyle="1" w:styleId="DBED5186B4F141DF9AA79B5888691C36">
    <w:name w:val="DBED5186B4F141DF9AA79B5888691C36"/>
    <w:pPr>
      <w:widowControl w:val="0"/>
      <w:jc w:val="both"/>
    </w:pPr>
  </w:style>
  <w:style w:type="paragraph" w:customStyle="1" w:styleId="2CA3C980EF924CAA99E66F3AFAD72D59">
    <w:name w:val="2CA3C980EF924CAA99E66F3AFAD72D59"/>
    <w:pPr>
      <w:widowControl w:val="0"/>
      <w:jc w:val="both"/>
    </w:pPr>
  </w:style>
  <w:style w:type="paragraph" w:customStyle="1" w:styleId="3ADA78795EF84B158A2D9407E143F956">
    <w:name w:val="3ADA78795EF84B158A2D9407E143F956"/>
    <w:pPr>
      <w:widowControl w:val="0"/>
      <w:jc w:val="both"/>
    </w:pPr>
  </w:style>
  <w:style w:type="paragraph" w:customStyle="1" w:styleId="D1A2C8102D7840849823A999DF77A932">
    <w:name w:val="D1A2C8102D7840849823A999DF77A932"/>
    <w:pPr>
      <w:widowControl w:val="0"/>
      <w:jc w:val="both"/>
    </w:pPr>
  </w:style>
  <w:style w:type="paragraph" w:customStyle="1" w:styleId="3A7EA865E1FB43F79454717D9B94963F">
    <w:name w:val="3A7EA865E1FB43F79454717D9B94963F"/>
    <w:pPr>
      <w:widowControl w:val="0"/>
      <w:jc w:val="both"/>
    </w:pPr>
  </w:style>
  <w:style w:type="paragraph" w:customStyle="1" w:styleId="2E5D6BA02402401BA6A73CC51DE7EF35">
    <w:name w:val="2E5D6BA02402401BA6A73CC51DE7EF35"/>
    <w:pPr>
      <w:widowControl w:val="0"/>
      <w:jc w:val="both"/>
    </w:pPr>
  </w:style>
  <w:style w:type="paragraph" w:customStyle="1" w:styleId="130B82CECE13456787A138C4AFD2091A">
    <w:name w:val="130B82CECE13456787A138C4AFD2091A"/>
    <w:pPr>
      <w:widowControl w:val="0"/>
      <w:jc w:val="both"/>
    </w:pPr>
  </w:style>
  <w:style w:type="paragraph" w:customStyle="1" w:styleId="78E4681FC9484EC6B674C759855EC72E">
    <w:name w:val="78E4681FC9484EC6B674C759855EC72E"/>
    <w:pPr>
      <w:widowControl w:val="0"/>
      <w:jc w:val="both"/>
    </w:pPr>
  </w:style>
  <w:style w:type="paragraph" w:customStyle="1" w:styleId="6D8A4A3E4DA84375A0166292E5012F7E">
    <w:name w:val="6D8A4A3E4DA84375A0166292E5012F7E"/>
    <w:pPr>
      <w:widowControl w:val="0"/>
      <w:jc w:val="both"/>
    </w:pPr>
  </w:style>
  <w:style w:type="paragraph" w:customStyle="1" w:styleId="DA007BF1D7074B8F81F1E684C43FA6E5">
    <w:name w:val="DA007BF1D7074B8F81F1E684C43FA6E5"/>
    <w:pPr>
      <w:widowControl w:val="0"/>
      <w:jc w:val="both"/>
    </w:pPr>
  </w:style>
  <w:style w:type="paragraph" w:customStyle="1" w:styleId="D57F5D131E814CA3862171E0E92F8B91">
    <w:name w:val="D57F5D131E814CA3862171E0E92F8B91"/>
    <w:pPr>
      <w:widowControl w:val="0"/>
      <w:jc w:val="both"/>
    </w:pPr>
  </w:style>
  <w:style w:type="paragraph" w:customStyle="1" w:styleId="7F104635C314468CB389CB21F05D939B">
    <w:name w:val="7F104635C314468CB389CB21F05D939B"/>
    <w:rsid w:val="00363D7A"/>
    <w:pPr>
      <w:widowControl w:val="0"/>
      <w:jc w:val="both"/>
    </w:pPr>
  </w:style>
  <w:style w:type="paragraph" w:customStyle="1" w:styleId="DFAA91C0721A4DECA712FB35FFDB4CEF">
    <w:name w:val="DFAA91C0721A4DECA712FB35FFDB4CEF"/>
    <w:rsid w:val="00363D7A"/>
    <w:pPr>
      <w:widowControl w:val="0"/>
      <w:jc w:val="both"/>
    </w:pPr>
  </w:style>
  <w:style w:type="paragraph" w:customStyle="1" w:styleId="FC37E7E8702E4B5995E1177954190760">
    <w:name w:val="FC37E7E8702E4B5995E1177954190760"/>
    <w:rsid w:val="00363D7A"/>
    <w:pPr>
      <w:widowControl w:val="0"/>
      <w:jc w:val="both"/>
    </w:pPr>
  </w:style>
  <w:style w:type="paragraph" w:customStyle="1" w:styleId="93921903818445DC9A4618965D36BF35">
    <w:name w:val="93921903818445DC9A4618965D36BF35"/>
    <w:rsid w:val="00363D7A"/>
    <w:pPr>
      <w:widowControl w:val="0"/>
      <w:jc w:val="both"/>
    </w:pPr>
  </w:style>
  <w:style w:type="paragraph" w:customStyle="1" w:styleId="72EF419FB46E427AB434F6E0294E2A11">
    <w:name w:val="72EF419FB46E427AB434F6E0294E2A11"/>
    <w:rsid w:val="00451207"/>
    <w:pPr>
      <w:widowControl w:val="0"/>
      <w:jc w:val="both"/>
    </w:pPr>
  </w:style>
  <w:style w:type="paragraph" w:customStyle="1" w:styleId="986CC2EF557345FABC9B84BD9ED88406">
    <w:name w:val="986CC2EF557345FABC9B84BD9ED88406"/>
    <w:rsid w:val="00020306"/>
    <w:pPr>
      <w:widowControl w:val="0"/>
      <w:jc w:val="both"/>
    </w:pPr>
  </w:style>
  <w:style w:type="paragraph" w:customStyle="1" w:styleId="25989ED4A34F4B68AF291DFBA620BAD1">
    <w:name w:val="25989ED4A34F4B68AF291DFBA620BAD1"/>
    <w:rsid w:val="00020306"/>
    <w:pPr>
      <w:widowControl w:val="0"/>
      <w:jc w:val="both"/>
    </w:pPr>
  </w:style>
  <w:style w:type="paragraph" w:customStyle="1" w:styleId="80F732DBF6AD4FD8AC7D1A4E08A50A5E">
    <w:name w:val="80F732DBF6AD4FD8AC7D1A4E08A50A5E"/>
    <w:rsid w:val="00020306"/>
    <w:pPr>
      <w:widowControl w:val="0"/>
      <w:jc w:val="both"/>
    </w:pPr>
  </w:style>
  <w:style w:type="paragraph" w:customStyle="1" w:styleId="73384EFC9DAD47BEA98F59B34211311B">
    <w:name w:val="73384EFC9DAD47BEA98F59B34211311B"/>
    <w:rsid w:val="00020306"/>
    <w:pPr>
      <w:widowControl w:val="0"/>
      <w:jc w:val="both"/>
    </w:pPr>
  </w:style>
  <w:style w:type="paragraph" w:customStyle="1" w:styleId="07F0271AAE8D4AD5B63A475CB3776CB5">
    <w:name w:val="07F0271AAE8D4AD5B63A475CB3776CB5"/>
    <w:rsid w:val="00020306"/>
    <w:pPr>
      <w:widowControl w:val="0"/>
      <w:jc w:val="both"/>
    </w:pPr>
  </w:style>
  <w:style w:type="paragraph" w:customStyle="1" w:styleId="6998D74A12A240A6B6E889B2E1875210">
    <w:name w:val="6998D74A12A240A6B6E889B2E1875210"/>
    <w:rsid w:val="00020306"/>
    <w:pPr>
      <w:widowControl w:val="0"/>
      <w:jc w:val="both"/>
    </w:pPr>
  </w:style>
  <w:style w:type="paragraph" w:customStyle="1" w:styleId="21151E4B2F6C498495E1BA48DFA2410C">
    <w:name w:val="21151E4B2F6C498495E1BA48DFA2410C"/>
    <w:rsid w:val="00020306"/>
    <w:pPr>
      <w:widowControl w:val="0"/>
      <w:jc w:val="both"/>
    </w:pPr>
  </w:style>
  <w:style w:type="paragraph" w:customStyle="1" w:styleId="6D66CEB0CB6E463EB510C6D3C5CDA6FC">
    <w:name w:val="6D66CEB0CB6E463EB510C6D3C5CDA6FC"/>
    <w:rsid w:val="00020306"/>
    <w:pPr>
      <w:widowControl w:val="0"/>
      <w:jc w:val="both"/>
    </w:pPr>
  </w:style>
  <w:style w:type="paragraph" w:customStyle="1" w:styleId="15A432070552464E9CE0C1ADB13065EC">
    <w:name w:val="15A432070552464E9CE0C1ADB13065EC"/>
    <w:rsid w:val="00020306"/>
    <w:pPr>
      <w:widowControl w:val="0"/>
      <w:jc w:val="both"/>
    </w:pPr>
  </w:style>
  <w:style w:type="paragraph" w:customStyle="1" w:styleId="5557B9B745CD4047B49D206ED3B49BF7">
    <w:name w:val="5557B9B745CD4047B49D206ED3B49BF7"/>
    <w:rsid w:val="00020306"/>
    <w:pPr>
      <w:widowControl w:val="0"/>
      <w:jc w:val="both"/>
    </w:pPr>
  </w:style>
  <w:style w:type="paragraph" w:customStyle="1" w:styleId="F4C1A12F80D04774B885E39B339EB3E4">
    <w:name w:val="F4C1A12F80D04774B885E39B339EB3E4"/>
    <w:rsid w:val="00020306"/>
    <w:pPr>
      <w:widowControl w:val="0"/>
      <w:jc w:val="both"/>
    </w:pPr>
  </w:style>
  <w:style w:type="paragraph" w:customStyle="1" w:styleId="14D7D355871A408AAA5B6017149B063B">
    <w:name w:val="14D7D355871A408AAA5B6017149B063B"/>
    <w:rsid w:val="00020306"/>
    <w:pPr>
      <w:widowControl w:val="0"/>
      <w:jc w:val="both"/>
    </w:pPr>
  </w:style>
  <w:style w:type="paragraph" w:customStyle="1" w:styleId="F64688F6A0AD43809569E02200451439">
    <w:name w:val="F64688F6A0AD43809569E02200451439"/>
    <w:rsid w:val="00020306"/>
    <w:pPr>
      <w:widowControl w:val="0"/>
      <w:jc w:val="both"/>
    </w:pPr>
  </w:style>
  <w:style w:type="paragraph" w:customStyle="1" w:styleId="A14198FD251C46EF88E7489351E91478">
    <w:name w:val="A14198FD251C46EF88E7489351E91478"/>
    <w:rsid w:val="00020306"/>
    <w:pPr>
      <w:widowControl w:val="0"/>
      <w:jc w:val="both"/>
    </w:pPr>
  </w:style>
  <w:style w:type="paragraph" w:customStyle="1" w:styleId="C897BCC7C26342D9BF94973C0E20D526">
    <w:name w:val="C897BCC7C26342D9BF94973C0E20D526"/>
    <w:rsid w:val="00020306"/>
    <w:pPr>
      <w:widowControl w:val="0"/>
      <w:jc w:val="both"/>
    </w:pPr>
  </w:style>
  <w:style w:type="paragraph" w:customStyle="1" w:styleId="2BF83E08BA6D4564A830E37C57EB6E38">
    <w:name w:val="2BF83E08BA6D4564A830E37C57EB6E38"/>
    <w:rsid w:val="00020306"/>
    <w:pPr>
      <w:widowControl w:val="0"/>
      <w:jc w:val="both"/>
    </w:pPr>
  </w:style>
  <w:style w:type="paragraph" w:customStyle="1" w:styleId="EAFA0FA3A796458F82D17F6B472D154C">
    <w:name w:val="EAFA0FA3A796458F82D17F6B472D154C"/>
    <w:rsid w:val="00020306"/>
    <w:pPr>
      <w:widowControl w:val="0"/>
      <w:jc w:val="both"/>
    </w:pPr>
  </w:style>
  <w:style w:type="paragraph" w:customStyle="1" w:styleId="5CD563B51BD149F39C5B269A7F5642B0">
    <w:name w:val="5CD563B51BD149F39C5B269A7F5642B0"/>
    <w:rsid w:val="000409C8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武汉市洪山区南李路华中科技大学武昌分校</CompanyAddress>
  <CompanyPhone>17002777045</CompanyPhone>
  <CompanyFax/>
  <CompanyEmail>qq1245788423@gmail.com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4DEDD8-7274-43A5-8F2F-9B69685D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李观称</dc:creator>
  <cp:keywords>https:/github.com/wikelgc</cp:keywords>
  <cp:lastModifiedBy>李逸</cp:lastModifiedBy>
  <cp:revision>4</cp:revision>
  <cp:lastPrinted>2015-10-20T16:05:00Z</cp:lastPrinted>
  <dcterms:created xsi:type="dcterms:W3CDTF">2015-12-23T08:17:00Z</dcterms:created>
  <dcterms:modified xsi:type="dcterms:W3CDTF">2016-03-08T11:13:00Z</dcterms:modified>
  <cp:category>湖北省武汉市洪山区(430064)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